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576AC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41628F5D" wp14:editId="6ECE8739">
                <wp:simplePos x="0" y="0"/>
                <wp:positionH relativeFrom="page">
                  <wp:align>left</wp:align>
                </wp:positionH>
                <wp:positionV relativeFrom="paragraph">
                  <wp:posOffset>-399415</wp:posOffset>
                </wp:positionV>
                <wp:extent cx="2428875" cy="10058400"/>
                <wp:effectExtent l="0" t="0" r="952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135E" id="Rectangle 1" o:spid="_x0000_s1026" alt="&quot;&quot;" style="position:absolute;margin-left:0;margin-top:-31.45pt;width:191.25pt;height:11in;z-index:-2516572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" fillcolor="#8496b0 [1951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1134"/>
        <w:gridCol w:w="7087"/>
        <w:gridCol w:w="27"/>
      </w:tblGrid>
      <w:tr w:rsidR="00CF2BE7" w:rsidRPr="00020BEB" w14:paraId="50F01ADE" w14:textId="77777777" w:rsidTr="00A845D1">
        <w:trPr>
          <w:trHeight w:val="3960"/>
        </w:trPr>
        <w:tc>
          <w:tcPr>
            <w:tcW w:w="2552" w:type="dxa"/>
            <w:vMerge w:val="restart"/>
          </w:tcPr>
          <w:p w14:paraId="41467449" w14:textId="5CB77790" w:rsidR="00CF2BE7" w:rsidRDefault="00C864FF" w:rsidP="00B31DA4">
            <w:pPr>
              <w:pStyle w:val="Heading1"/>
            </w:pPr>
            <w:r>
              <w:t>details</w:t>
            </w:r>
          </w:p>
          <w:p w14:paraId="46E7D927" w14:textId="77777777" w:rsidR="00CF2BE7" w:rsidRDefault="00CF2BE7" w:rsidP="003F1D3E"/>
          <w:p w14:paraId="1A413D6D" w14:textId="77777777" w:rsidR="00C864FF" w:rsidRDefault="00C864FF" w:rsidP="003F1D3E">
            <w:r>
              <w:t>Address:</w:t>
            </w:r>
          </w:p>
          <w:p w14:paraId="471B6E8A" w14:textId="1B08FA2D" w:rsidR="00C864FF" w:rsidRDefault="00C864FF" w:rsidP="003F1D3E">
            <w:r>
              <w:t>Haifa, Israel</w:t>
            </w:r>
          </w:p>
          <w:p w14:paraId="16073832" w14:textId="77777777" w:rsidR="00C864FF" w:rsidRDefault="00C864FF" w:rsidP="003F1D3E"/>
          <w:p w14:paraId="118172AA" w14:textId="77777777" w:rsidR="00C864FF" w:rsidRDefault="00C864FF" w:rsidP="003F1D3E">
            <w:r>
              <w:t>Phone:</w:t>
            </w:r>
          </w:p>
          <w:p w14:paraId="56F539C9" w14:textId="77777777" w:rsidR="00C864FF" w:rsidRDefault="00C864FF" w:rsidP="003F1D3E">
            <w:r>
              <w:t>0544809493</w:t>
            </w:r>
          </w:p>
          <w:p w14:paraId="007D1F3D" w14:textId="77777777" w:rsidR="00C864FF" w:rsidRDefault="00C864FF" w:rsidP="003F1D3E"/>
          <w:p w14:paraId="4B51DBEE" w14:textId="77777777" w:rsidR="00C864FF" w:rsidRDefault="00C864FF" w:rsidP="003F1D3E">
            <w:r>
              <w:t xml:space="preserve">Email: </w:t>
            </w:r>
          </w:p>
          <w:p w14:paraId="478295B1" w14:textId="01940E85" w:rsidR="003F1D3E" w:rsidRDefault="00D63BAE" w:rsidP="003F1D3E">
            <w:r>
              <w:t>S</w:t>
            </w:r>
            <w:r w:rsidR="00C864FF">
              <w:t>halev396@gmail.com</w:t>
            </w:r>
            <w:r w:rsidR="00771A46">
              <w:t xml:space="preserve"> </w:t>
            </w:r>
          </w:p>
          <w:p w14:paraId="77B5900C" w14:textId="77777777" w:rsidR="00CF2BE7" w:rsidRPr="00EF0E02" w:rsidRDefault="00CF2BE7" w:rsidP="00C0752F"/>
        </w:tc>
        <w:tc>
          <w:tcPr>
            <w:tcW w:w="1134" w:type="dxa"/>
            <w:vMerge w:val="restart"/>
          </w:tcPr>
          <w:p w14:paraId="0B641A0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</w:tcPr>
          <w:p w14:paraId="1A46D675" w14:textId="00BB15C4" w:rsidR="00CF2BE7" w:rsidRPr="00771A46" w:rsidRDefault="00DD6D5F" w:rsidP="00B86C53">
            <w:pPr>
              <w:pStyle w:val="Title"/>
              <w:rPr>
                <w:szCs w:val="96"/>
                <w:lang w:val="de-DE"/>
              </w:rPr>
            </w:pPr>
            <w:r>
              <w:t>Shalev Ben Moshe</w:t>
            </w:r>
          </w:p>
          <w:p w14:paraId="2A9E1987" w14:textId="17642C8E" w:rsidR="00CF2BE7" w:rsidRPr="00224ED4" w:rsidRDefault="00DD6D5F" w:rsidP="00B86C53">
            <w:pPr>
              <w:pStyle w:val="Subtitle"/>
              <w:rPr>
                <w:sz w:val="24"/>
              </w:rPr>
            </w:pPr>
            <w:r w:rsidRPr="00DD6D5F">
              <w:rPr>
                <w:sz w:val="24"/>
              </w:rPr>
              <w:t>Full Stack Web Developer</w:t>
            </w:r>
            <w:r w:rsidR="00BA39AC">
              <w:rPr>
                <w:sz w:val="24"/>
              </w:rPr>
              <w:t xml:space="preserve"> and qa </w:t>
            </w:r>
            <w:r w:rsidR="00DC1316" w:rsidRPr="00DC1316">
              <w:rPr>
                <w:sz w:val="24"/>
              </w:rPr>
              <w:t>automation</w:t>
            </w:r>
          </w:p>
          <w:p w14:paraId="0E460D6A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307D45EB" w14:textId="2E91CCFA" w:rsidR="00CF2BE7" w:rsidRPr="00EF0E02" w:rsidRDefault="00DD6D5F" w:rsidP="00850571">
            <w:r w:rsidRPr="00DD6D5F">
              <w:t>A Full Stack Developer with a strong foundation in web development and app development, passionate about creating efficient and user-friendly web applications. Experience includes working with HTML, CSS, JavaScript, Node.js</w:t>
            </w:r>
            <w:r w:rsidR="00E53C10">
              <w:t xml:space="preserve"> </w:t>
            </w:r>
            <w:r w:rsidRPr="00DD6D5F">
              <w:t>and SQL</w:t>
            </w:r>
            <w:r w:rsidR="00DD5B14">
              <w:t xml:space="preserve"> Server</w:t>
            </w:r>
            <w:r w:rsidRPr="00DD6D5F">
              <w:t>, with a solid understanding of both front-end and back-end technologies. Eager to apply skills in a dynamic environment, contributing to innovative projects and continuing to grow professionally.</w:t>
            </w:r>
          </w:p>
        </w:tc>
      </w:tr>
      <w:tr w:rsidR="00CF2BE7" w:rsidRPr="00020BEB" w14:paraId="3A51849F" w14:textId="77777777" w:rsidTr="00A845D1">
        <w:trPr>
          <w:trHeight w:val="90"/>
        </w:trPr>
        <w:tc>
          <w:tcPr>
            <w:tcW w:w="2552" w:type="dxa"/>
            <w:vMerge/>
          </w:tcPr>
          <w:p w14:paraId="26438FF7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08F6BDF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  <w:tcBorders>
              <w:bottom w:val="single" w:sz="4" w:space="0" w:color="000000" w:themeColor="text1"/>
            </w:tcBorders>
          </w:tcPr>
          <w:p w14:paraId="7CE362C8" w14:textId="77777777" w:rsidR="00CF2BE7" w:rsidRPr="00AD590F" w:rsidRDefault="00CF2BE7" w:rsidP="00F46F61"/>
        </w:tc>
      </w:tr>
      <w:tr w:rsidR="00CF2BE7" w:rsidRPr="00020BEB" w14:paraId="5B022FEC" w14:textId="77777777" w:rsidTr="00A845D1">
        <w:trPr>
          <w:trHeight w:val="432"/>
        </w:trPr>
        <w:tc>
          <w:tcPr>
            <w:tcW w:w="2552" w:type="dxa"/>
            <w:vMerge w:val="restart"/>
          </w:tcPr>
          <w:p w14:paraId="5F319040" w14:textId="77777777" w:rsidR="00CF2BE7" w:rsidRDefault="00CF2BE7" w:rsidP="003F1D3E"/>
          <w:p w14:paraId="0B77DD44" w14:textId="4F40CEC9" w:rsidR="00CF2BE7" w:rsidRPr="00771A46" w:rsidRDefault="00A9539A" w:rsidP="00771A46">
            <w:pPr>
              <w:pStyle w:val="Heading1"/>
            </w:pPr>
            <w:sdt>
              <w:sdtPr>
                <w:id w:val="-1704474398"/>
                <w:placeholder>
                  <w:docPart w:val="A63C87EC013E4C4D8586C232831529FF"/>
                </w:placeholder>
                <w15:appearance w15:val="hidden"/>
              </w:sdtPr>
              <w:sdtEndPr/>
              <w:sdtContent>
                <w:sdt>
                  <w:sdtPr>
                    <w:id w:val="1169912920"/>
                    <w:placeholder>
                      <w:docPart w:val="35850AB7027E43179B8A3B336B5B1FF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r w:rsidR="00C864FF" w:rsidRPr="00C822BF">
                      <w:t>SKILLS</w:t>
                    </w:r>
                  </w:sdtContent>
                </w:sdt>
              </w:sdtContent>
            </w:sdt>
          </w:p>
          <w:p w14:paraId="10703067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3AFDA9D3" w14:textId="76F9888E" w:rsidR="00CF2BE7" w:rsidRPr="003F1D3E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HTML</w:t>
            </w:r>
          </w:p>
          <w:p w14:paraId="3068C54A" w14:textId="756623F2" w:rsidR="003F1D3E" w:rsidRPr="003F1D3E" w:rsidRDefault="00C864FF" w:rsidP="00771A46">
            <w:pPr>
              <w:pStyle w:val="ListBullet"/>
            </w:pPr>
            <w:r>
              <w:rPr>
                <w:noProof/>
                <w:lang w:val="it-IT"/>
              </w:rPr>
              <w:t>CSS</w:t>
            </w:r>
          </w:p>
          <w:p w14:paraId="3E658638" w14:textId="0F0D431E" w:rsidR="003F1D3E" w:rsidRPr="003F1D3E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React</w:t>
            </w:r>
          </w:p>
          <w:p w14:paraId="57DAE01E" w14:textId="7815529B" w:rsidR="00CF2BE7" w:rsidRPr="00C864FF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Node.js</w:t>
            </w:r>
          </w:p>
          <w:p w14:paraId="0B32D284" w14:textId="10841F0A" w:rsidR="00C864FF" w:rsidRPr="00C864FF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SQL Server</w:t>
            </w:r>
          </w:p>
          <w:p w14:paraId="57F6E35C" w14:textId="357D340A" w:rsidR="00C864FF" w:rsidRPr="00C864FF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Express</w:t>
            </w:r>
          </w:p>
          <w:p w14:paraId="2FE09108" w14:textId="0C4F442B" w:rsidR="00C864FF" w:rsidRPr="00C864FF" w:rsidRDefault="00C864F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Axios</w:t>
            </w:r>
          </w:p>
          <w:p w14:paraId="6099EE13" w14:textId="7050224D" w:rsidR="00C864FF" w:rsidRPr="00C864FF" w:rsidRDefault="00C864FF" w:rsidP="00771A46">
            <w:pPr>
              <w:pStyle w:val="ListBullet"/>
              <w:rPr>
                <w:bCs/>
                <w:caps/>
                <w:noProof/>
                <w:lang w:val="it-IT"/>
              </w:rPr>
            </w:pPr>
            <w:r w:rsidRPr="00C864FF">
              <w:rPr>
                <w:bCs/>
                <w:caps/>
                <w:noProof/>
                <w:lang w:val="it-IT"/>
              </w:rPr>
              <w:t>firebase</w:t>
            </w:r>
          </w:p>
          <w:p w14:paraId="4BA41982" w14:textId="7731A180" w:rsidR="00C864FF" w:rsidRPr="00C864FF" w:rsidRDefault="00C864FF" w:rsidP="00771A46">
            <w:pPr>
              <w:pStyle w:val="ListBullet"/>
              <w:rPr>
                <w:bCs/>
                <w:caps/>
                <w:noProof/>
                <w:lang w:val="it-IT"/>
              </w:rPr>
            </w:pPr>
            <w:r w:rsidRPr="00C864FF">
              <w:rPr>
                <w:bCs/>
                <w:caps/>
                <w:noProof/>
                <w:lang w:val="it-IT"/>
              </w:rPr>
              <w:t>MongoDB</w:t>
            </w:r>
          </w:p>
          <w:p w14:paraId="73618F9F" w14:textId="77777777" w:rsidR="00CF2BE7" w:rsidRDefault="00CF2BE7" w:rsidP="008770FA">
            <w:pPr>
              <w:rPr>
                <w:lang w:val="it-IT"/>
              </w:rPr>
            </w:pPr>
          </w:p>
          <w:p w14:paraId="751C20F7" w14:textId="77777777" w:rsidR="00C864FF" w:rsidRDefault="00C864FF" w:rsidP="00C864FF">
            <w:pPr>
              <w:rPr>
                <w:b/>
                <w:bCs/>
                <w:caps/>
                <w:color w:val="auto"/>
                <w:spacing w:val="20"/>
                <w:szCs w:val="20"/>
              </w:rPr>
            </w:pPr>
            <w:r w:rsidRPr="00C864FF">
              <w:rPr>
                <w:b/>
                <w:bCs/>
                <w:caps/>
                <w:color w:val="auto"/>
                <w:spacing w:val="20"/>
                <w:szCs w:val="20"/>
              </w:rPr>
              <w:t>Programing</w:t>
            </w:r>
          </w:p>
          <w:p w14:paraId="5798D318" w14:textId="53298849" w:rsidR="00C864FF" w:rsidRPr="00C864FF" w:rsidRDefault="00C864FF" w:rsidP="00C864FF">
            <w:r w:rsidRPr="00C864FF">
              <w:rPr>
                <w:b/>
                <w:bCs/>
                <w:caps/>
                <w:color w:val="auto"/>
                <w:spacing w:val="20"/>
                <w:szCs w:val="20"/>
              </w:rPr>
              <w:t>Languages</w:t>
            </w:r>
          </w:p>
          <w:p w14:paraId="3BB51EA3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2E6522A4" w14:textId="71287B38" w:rsidR="00CF2BE7" w:rsidRDefault="00C864FF" w:rsidP="00771A46">
            <w:pPr>
              <w:pStyle w:val="ListBullet"/>
            </w:pPr>
            <w:r>
              <w:t>JavaScript</w:t>
            </w:r>
          </w:p>
          <w:p w14:paraId="1F95F0C3" w14:textId="207774ED" w:rsidR="00C864FF" w:rsidRDefault="00C864FF" w:rsidP="00771A46">
            <w:pPr>
              <w:pStyle w:val="ListBullet"/>
            </w:pPr>
            <w:r>
              <w:t>Java</w:t>
            </w:r>
          </w:p>
          <w:p w14:paraId="573B0E04" w14:textId="77777777" w:rsidR="00CF2BE7" w:rsidRDefault="00C864FF" w:rsidP="00C864FF">
            <w:pPr>
              <w:pStyle w:val="ListBullet"/>
            </w:pPr>
            <w:r>
              <w:t>Transact-SQL</w:t>
            </w:r>
          </w:p>
          <w:p w14:paraId="7AC5E59E" w14:textId="77777777" w:rsidR="00C864FF" w:rsidRDefault="00C864FF" w:rsidP="00C864FF">
            <w:pPr>
              <w:pStyle w:val="ListBullet"/>
              <w:numPr>
                <w:ilvl w:val="0"/>
                <w:numId w:val="0"/>
              </w:numPr>
            </w:pPr>
          </w:p>
          <w:p w14:paraId="40E4AABB" w14:textId="062DEF55" w:rsidR="00C864FF" w:rsidRPr="00C864FF" w:rsidRDefault="00C864FF" w:rsidP="00C864FF">
            <w:r>
              <w:rPr>
                <w:b/>
                <w:bCs/>
                <w:caps/>
                <w:color w:val="auto"/>
                <w:spacing w:val="20"/>
                <w:szCs w:val="20"/>
              </w:rPr>
              <w:t>Socials</w:t>
            </w:r>
          </w:p>
          <w:p w14:paraId="1F769FE7" w14:textId="77777777" w:rsidR="00C864FF" w:rsidRPr="008377D9" w:rsidRDefault="00C864FF" w:rsidP="00C864FF">
            <w:pPr>
              <w:spacing w:line="360" w:lineRule="auto"/>
              <w:rPr>
                <w:color w:val="auto"/>
                <w:szCs w:val="20"/>
              </w:rPr>
            </w:pPr>
          </w:p>
          <w:p w14:paraId="6772AEDD" w14:textId="34CB05DF" w:rsidR="00C864FF" w:rsidRDefault="00C864FF" w:rsidP="00C864FF">
            <w:pPr>
              <w:pStyle w:val="ListBullet"/>
              <w:numPr>
                <w:ilvl w:val="0"/>
                <w:numId w:val="0"/>
              </w:numPr>
            </w:pPr>
            <w:r>
              <w:t>GitHub:</w:t>
            </w:r>
          </w:p>
          <w:p w14:paraId="08AE69F7" w14:textId="77777777" w:rsidR="00C864FF" w:rsidRDefault="00C864FF" w:rsidP="00C864FF">
            <w:pPr>
              <w:pStyle w:val="ListBullet"/>
              <w:numPr>
                <w:ilvl w:val="0"/>
                <w:numId w:val="0"/>
              </w:numPr>
            </w:pPr>
            <w:r>
              <w:t>Shalev396</w:t>
            </w:r>
          </w:p>
          <w:p w14:paraId="2623D53D" w14:textId="77777777" w:rsidR="00C864FF" w:rsidRDefault="00C864FF" w:rsidP="00C864FF">
            <w:r>
              <w:t xml:space="preserve">LinkedIn: </w:t>
            </w:r>
          </w:p>
          <w:p w14:paraId="47B85AF4" w14:textId="77777777" w:rsidR="00C864FF" w:rsidRPr="003F1D3E" w:rsidRDefault="00C864FF" w:rsidP="00C864FF">
            <w:pPr>
              <w:rPr>
                <w:color w:val="auto"/>
                <w:szCs w:val="20"/>
              </w:rPr>
            </w:pPr>
            <w:r>
              <w:t>Shalev Ben Moshe</w:t>
            </w:r>
          </w:p>
          <w:p w14:paraId="3189CA09" w14:textId="748D1C65" w:rsidR="00C864FF" w:rsidRPr="00CF2BE7" w:rsidRDefault="00C864FF" w:rsidP="00C864F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134" w:type="dxa"/>
            <w:vMerge/>
          </w:tcPr>
          <w:p w14:paraId="0E1897C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  <w:tcBorders>
              <w:top w:val="single" w:sz="4" w:space="0" w:color="000000" w:themeColor="text1"/>
            </w:tcBorders>
          </w:tcPr>
          <w:p w14:paraId="6084A030" w14:textId="77777777" w:rsidR="00CF2BE7" w:rsidRPr="00CA07A7" w:rsidRDefault="00CF2BE7" w:rsidP="00F46F61"/>
        </w:tc>
      </w:tr>
      <w:tr w:rsidR="00CF2BE7" w:rsidRPr="00020BEB" w14:paraId="5280CE73" w14:textId="77777777" w:rsidTr="00A845D1">
        <w:trPr>
          <w:trHeight w:val="3195"/>
        </w:trPr>
        <w:tc>
          <w:tcPr>
            <w:tcW w:w="2552" w:type="dxa"/>
            <w:vMerge/>
          </w:tcPr>
          <w:p w14:paraId="7DF54C71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468297D7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</w:tcPr>
          <w:p w14:paraId="1B07F8A3" w14:textId="56FAD474" w:rsidR="00CF2BE7" w:rsidRPr="00020BEB" w:rsidRDefault="00DD6D5F" w:rsidP="00CF2BE7">
            <w:pPr>
              <w:pStyle w:val="Heading1"/>
            </w:pPr>
            <w:r>
              <w:t xml:space="preserve">MILITERY </w:t>
            </w:r>
            <w:sdt>
              <w:sdtPr>
                <w:id w:val="1696962928"/>
                <w:placeholder>
                  <w:docPart w:val="9262CC176545427792B9E7A6D4AC838F"/>
                </w:placeholder>
                <w:temporary/>
                <w:showingPlcHdr/>
                <w15:appearance w15:val="hidden"/>
              </w:sdtPr>
              <w:sdtEndPr/>
              <w:sdtContent>
                <w:r w:rsidR="00CF2BE7" w:rsidRPr="00CF2BE7">
                  <w:t>Experience</w:t>
                </w:r>
              </w:sdtContent>
            </w:sdt>
          </w:p>
          <w:p w14:paraId="1BDA3D6A" w14:textId="77777777" w:rsidR="00CF2BE7" w:rsidRDefault="00CF2BE7" w:rsidP="00CF2BE7"/>
          <w:p w14:paraId="1E72C7D4" w14:textId="603F342D" w:rsidR="00CF2BE7" w:rsidRPr="00020BEB" w:rsidRDefault="00DD6D5F" w:rsidP="0000794A">
            <w:pPr>
              <w:pStyle w:val="Heading2"/>
            </w:pPr>
            <w:r>
              <w:t>tEAM LEADER AT KOME</w:t>
            </w:r>
            <w:r w:rsidR="0000794A" w:rsidRPr="0000794A">
              <w:t>ts</w:t>
            </w:r>
            <w:r w:rsidR="003F1D3E">
              <w:t xml:space="preserve"> </w:t>
            </w:r>
            <w:r>
              <w:rPr>
                <w:rStyle w:val="NotBold"/>
              </w:rPr>
              <w:t>300</w:t>
            </w:r>
            <w:r w:rsidRPr="00DD6D5F">
              <w:rPr>
                <w:rStyle w:val="NotBold"/>
                <w:vertAlign w:val="superscript"/>
              </w:rPr>
              <w:t>th</w:t>
            </w:r>
            <w:r>
              <w:rPr>
                <w:rStyle w:val="NotBold"/>
              </w:rPr>
              <w:t xml:space="preserve"> brigade</w:t>
            </w:r>
          </w:p>
          <w:p w14:paraId="3468CBF6" w14:textId="75BCCA0F" w:rsidR="00CF2BE7" w:rsidRPr="00020BEB" w:rsidRDefault="00DD6D5F" w:rsidP="00933EF6">
            <w:pPr>
              <w:pStyle w:val="Heading3"/>
              <w:rPr>
                <w:i/>
              </w:rPr>
            </w:pPr>
            <w:r>
              <w:t>Dec 2021 - Aug 2024</w:t>
            </w:r>
          </w:p>
          <w:p w14:paraId="74E3F787" w14:textId="6F059F9A" w:rsidR="00DD6D5F" w:rsidRPr="00DD6D5F" w:rsidRDefault="00DD6D5F" w:rsidP="0000794A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>Served in the IDF for 2.8 years, with a military role at Kome</w:t>
            </w:r>
            <w:r w:rsidR="0000794A" w:rsidRPr="0000794A">
              <w:rPr>
                <w:color w:val="auto"/>
                <w:szCs w:val="20"/>
              </w:rPr>
              <w:t>ts</w:t>
            </w:r>
            <w:r w:rsidRPr="00DD6D5F">
              <w:rPr>
                <w:color w:val="auto"/>
                <w:szCs w:val="20"/>
              </w:rPr>
              <w:t xml:space="preserve"> under the 300th brigade at the Israel-Lebanon border.</w:t>
            </w:r>
          </w:p>
          <w:p w14:paraId="689BE81F" w14:textId="332D661F" w:rsidR="00DD6D5F" w:rsidRPr="00DD6D5F" w:rsidRDefault="00DD6D5F" w:rsidP="0000794A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>Kome</w:t>
            </w:r>
            <w:r w:rsidR="0000794A" w:rsidRPr="0000794A">
              <w:rPr>
                <w:color w:val="auto"/>
                <w:szCs w:val="20"/>
              </w:rPr>
              <w:t>ts</w:t>
            </w:r>
            <w:r w:rsidRPr="00DD6D5F">
              <w:rPr>
                <w:color w:val="auto"/>
                <w:szCs w:val="20"/>
              </w:rPr>
              <w:t xml:space="preserve"> is a position responsible for the border wall and technological means related to observation and protection.</w:t>
            </w:r>
          </w:p>
          <w:p w14:paraId="4024C90D" w14:textId="77777777" w:rsidR="00DD6D5F" w:rsidRPr="00DD6D5F" w:rsidRDefault="00DD6D5F" w:rsidP="00DD6D5F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 xml:space="preserve">During this time, was promoted to team leader in the department and received a certificate of excellence from Brigadier General Shay </w:t>
            </w:r>
            <w:proofErr w:type="spellStart"/>
            <w:r w:rsidRPr="00DD6D5F">
              <w:rPr>
                <w:color w:val="auto"/>
                <w:szCs w:val="20"/>
              </w:rPr>
              <w:t>Kleper</w:t>
            </w:r>
            <w:proofErr w:type="spellEnd"/>
            <w:r w:rsidRPr="00DD6D5F">
              <w:rPr>
                <w:color w:val="auto"/>
                <w:szCs w:val="20"/>
              </w:rPr>
              <w:t>, commander of the 91st division.</w:t>
            </w:r>
          </w:p>
          <w:p w14:paraId="33655BD5" w14:textId="140A5976" w:rsidR="00CF2BE7" w:rsidRPr="00CF2BE7" w:rsidRDefault="00DD6D5F" w:rsidP="00DD6D5F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>Due to the nature of the position and information security guidelines, details about the position cannot be further disclosed.</w:t>
            </w:r>
          </w:p>
        </w:tc>
      </w:tr>
      <w:tr w:rsidR="00CF2BE7" w:rsidRPr="00020BEB" w14:paraId="09CA4CED" w14:textId="77777777" w:rsidTr="00A845D1">
        <w:trPr>
          <w:trHeight w:val="180"/>
        </w:trPr>
        <w:tc>
          <w:tcPr>
            <w:tcW w:w="2552" w:type="dxa"/>
            <w:vMerge/>
          </w:tcPr>
          <w:p w14:paraId="327CE3FA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7C42AB42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4B10115" w14:textId="77777777" w:rsidR="00CF2BE7" w:rsidRDefault="00CF2BE7" w:rsidP="00CF2BE7">
            <w:pPr>
              <w:pStyle w:val="Heading1"/>
            </w:pPr>
          </w:p>
        </w:tc>
        <w:tc>
          <w:tcPr>
            <w:tcW w:w="27" w:type="dxa"/>
          </w:tcPr>
          <w:p w14:paraId="35835114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34B8F652" w14:textId="77777777" w:rsidTr="00A845D1">
        <w:trPr>
          <w:trHeight w:val="512"/>
        </w:trPr>
        <w:tc>
          <w:tcPr>
            <w:tcW w:w="2552" w:type="dxa"/>
            <w:vMerge/>
          </w:tcPr>
          <w:p w14:paraId="30F5DFB7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63942B1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</w:tcPr>
          <w:p w14:paraId="3C29F333" w14:textId="77777777" w:rsidR="00CF2BE7" w:rsidRDefault="00CF2BE7" w:rsidP="00CF2BE7">
            <w:pPr>
              <w:pStyle w:val="Heading1"/>
            </w:pPr>
          </w:p>
          <w:p w14:paraId="619EE251" w14:textId="71605E7D" w:rsidR="00DD6D5F" w:rsidRDefault="00DD6D5F" w:rsidP="00DD6D5F">
            <w:pPr>
              <w:pStyle w:val="Heading1"/>
            </w:pPr>
            <w:r>
              <w:t>education</w:t>
            </w:r>
          </w:p>
          <w:p w14:paraId="46473494" w14:textId="00C399DB" w:rsidR="00DD6D5F" w:rsidRPr="00DD6D5F" w:rsidRDefault="00DD6D5F" w:rsidP="00DD6D5F"/>
        </w:tc>
      </w:tr>
      <w:tr w:rsidR="00CF2BE7" w:rsidRPr="00020BEB" w14:paraId="3D6E5078" w14:textId="77777777" w:rsidTr="00A845D1">
        <w:trPr>
          <w:trHeight w:val="943"/>
        </w:trPr>
        <w:tc>
          <w:tcPr>
            <w:tcW w:w="2552" w:type="dxa"/>
            <w:vMerge/>
          </w:tcPr>
          <w:p w14:paraId="36CE787D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29F11EF1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</w:tcPr>
          <w:p w14:paraId="223CBAA0" w14:textId="65E6352A" w:rsidR="003F1D3E" w:rsidRPr="00020BEB" w:rsidRDefault="00DD6D5F" w:rsidP="003F1D3E">
            <w:pPr>
              <w:pStyle w:val="Heading2"/>
            </w:pPr>
            <w:r>
              <w:t xml:space="preserve">full stack </w:t>
            </w:r>
            <w:r w:rsidR="006443C0">
              <w:t xml:space="preserve">and qa </w:t>
            </w:r>
            <w:r w:rsidR="006443C0" w:rsidRPr="006443C0">
              <w:t>AUTOMATION</w:t>
            </w:r>
            <w:r w:rsidR="006443C0" w:rsidRPr="006443C0">
              <w:rPr>
                <w:rStyle w:val="NotBold"/>
                <w:b/>
                <w:color w:val="000000" w:themeColor="text1"/>
              </w:rPr>
              <w:t xml:space="preserve"> </w:t>
            </w:r>
            <w:r>
              <w:rPr>
                <w:rStyle w:val="NotBold"/>
              </w:rPr>
              <w:t>iitc</w:t>
            </w:r>
          </w:p>
          <w:p w14:paraId="0ED05303" w14:textId="2AF7C446" w:rsidR="003F1D3E" w:rsidRPr="00020BEB" w:rsidRDefault="00DD6D5F" w:rsidP="003F1D3E">
            <w:pPr>
              <w:pStyle w:val="Heading3"/>
              <w:rPr>
                <w:i/>
              </w:rPr>
            </w:pPr>
            <w:r>
              <w:t>Jul 2024 – Feb 2025</w:t>
            </w:r>
          </w:p>
          <w:p w14:paraId="494A8A36" w14:textId="3BB0DF45" w:rsidR="0030467B" w:rsidRDefault="00907887" w:rsidP="00F42137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I learned </w:t>
            </w:r>
            <w:r w:rsidR="007F55E6">
              <w:rPr>
                <w:color w:val="auto"/>
                <w:szCs w:val="20"/>
              </w:rPr>
              <w:t>full stack web</w:t>
            </w:r>
            <w:r w:rsidR="00F35A69">
              <w:rPr>
                <w:color w:val="auto"/>
                <w:szCs w:val="20"/>
              </w:rPr>
              <w:t xml:space="preserve"> development using React</w:t>
            </w:r>
            <w:r w:rsidR="00F969C2">
              <w:rPr>
                <w:color w:val="auto"/>
                <w:szCs w:val="20"/>
              </w:rPr>
              <w:t>,</w:t>
            </w:r>
            <w:r w:rsidR="00F35A69">
              <w:rPr>
                <w:color w:val="auto"/>
                <w:szCs w:val="20"/>
              </w:rPr>
              <w:t xml:space="preserve"> Node.js</w:t>
            </w:r>
            <w:r w:rsidR="00F969C2">
              <w:rPr>
                <w:color w:val="auto"/>
                <w:szCs w:val="20"/>
              </w:rPr>
              <w:t>,</w:t>
            </w:r>
            <w:r w:rsidR="00F35A69">
              <w:rPr>
                <w:color w:val="auto"/>
                <w:szCs w:val="20"/>
              </w:rPr>
              <w:t xml:space="preserve"> </w:t>
            </w:r>
            <w:r w:rsidR="00F969C2">
              <w:rPr>
                <w:color w:val="auto"/>
                <w:szCs w:val="20"/>
              </w:rPr>
              <w:t>MongoDB and SQL Server</w:t>
            </w:r>
            <w:r w:rsidR="00F35A69">
              <w:rPr>
                <w:color w:val="auto"/>
                <w:szCs w:val="20"/>
              </w:rPr>
              <w:t xml:space="preserve"> </w:t>
            </w:r>
            <w:r w:rsidR="00F969C2">
              <w:rPr>
                <w:color w:val="auto"/>
                <w:szCs w:val="20"/>
              </w:rPr>
              <w:t xml:space="preserve">with some </w:t>
            </w:r>
            <w:r w:rsidR="007F55E6">
              <w:rPr>
                <w:color w:val="auto"/>
                <w:szCs w:val="20"/>
              </w:rPr>
              <w:t>Projects on my GitHub page</w:t>
            </w:r>
            <w:r w:rsidR="006443C0">
              <w:rPr>
                <w:color w:val="auto"/>
                <w:szCs w:val="20"/>
              </w:rPr>
              <w:t xml:space="preserve"> </w:t>
            </w:r>
            <w:r w:rsidR="00F42137">
              <w:rPr>
                <w:color w:val="auto"/>
                <w:szCs w:val="20"/>
              </w:rPr>
              <w:t>and</w:t>
            </w:r>
            <w:r w:rsidR="006443C0">
              <w:rPr>
                <w:color w:val="auto"/>
                <w:szCs w:val="20"/>
              </w:rPr>
              <w:br/>
            </w:r>
            <w:r w:rsidR="00F42137" w:rsidRPr="00F42137">
              <w:rPr>
                <w:color w:val="auto"/>
                <w:szCs w:val="20"/>
              </w:rPr>
              <w:t xml:space="preserve">Gained practical knowledge in automated testing techniques and tools, focusing on </w:t>
            </w:r>
            <w:r w:rsidR="00F42137" w:rsidRPr="00A9539A">
              <w:rPr>
                <w:color w:val="auto"/>
                <w:szCs w:val="20"/>
              </w:rPr>
              <w:t>unit testing</w:t>
            </w:r>
            <w:r w:rsidR="00F42137" w:rsidRPr="00F42137">
              <w:rPr>
                <w:color w:val="auto"/>
                <w:szCs w:val="20"/>
              </w:rPr>
              <w:t xml:space="preserve">, </w:t>
            </w:r>
            <w:r w:rsidR="00F42137" w:rsidRPr="00A9539A">
              <w:rPr>
                <w:color w:val="auto"/>
                <w:szCs w:val="20"/>
              </w:rPr>
              <w:t>integration testing</w:t>
            </w:r>
            <w:r w:rsidR="00F42137" w:rsidRPr="00F42137">
              <w:rPr>
                <w:color w:val="auto"/>
                <w:szCs w:val="20"/>
              </w:rPr>
              <w:t xml:space="preserve">, and </w:t>
            </w:r>
            <w:r w:rsidR="00F42137" w:rsidRPr="00A9539A">
              <w:rPr>
                <w:color w:val="auto"/>
                <w:szCs w:val="20"/>
              </w:rPr>
              <w:t xml:space="preserve">end-to-end testing. </w:t>
            </w:r>
            <w:r w:rsidR="00F42137" w:rsidRPr="00F42137">
              <w:rPr>
                <w:color w:val="auto"/>
                <w:szCs w:val="20"/>
              </w:rPr>
              <w:t>Learned to work with tools and frameworks for test automation</w:t>
            </w:r>
          </w:p>
          <w:p w14:paraId="690D471F" w14:textId="2E2B3035" w:rsidR="00A845D1" w:rsidRPr="00CF2BE7" w:rsidRDefault="00A845D1" w:rsidP="0030467B">
            <w:pPr>
              <w:rPr>
                <w:color w:val="auto"/>
                <w:szCs w:val="20"/>
              </w:rPr>
            </w:pPr>
          </w:p>
        </w:tc>
      </w:tr>
      <w:tr w:rsidR="0030467B" w:rsidRPr="00020BEB" w14:paraId="3C81DE1F" w14:textId="77777777" w:rsidTr="00A845D1">
        <w:trPr>
          <w:trHeight w:val="80"/>
        </w:trPr>
        <w:tc>
          <w:tcPr>
            <w:tcW w:w="2552" w:type="dxa"/>
            <w:vMerge/>
          </w:tcPr>
          <w:p w14:paraId="4C11EE20" w14:textId="77777777" w:rsidR="0030467B" w:rsidRPr="00CA07A7" w:rsidRDefault="0030467B" w:rsidP="0030467B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66E915FE" w14:textId="77777777" w:rsidR="0030467B" w:rsidRPr="00020BEB" w:rsidRDefault="0030467B" w:rsidP="0030467B">
            <w:pPr>
              <w:spacing w:before="360"/>
              <w:rPr>
                <w:color w:val="auto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1A04C118" w14:textId="1C2B5D67" w:rsidR="0030467B" w:rsidRPr="00020BEB" w:rsidRDefault="0030467B" w:rsidP="0030467B">
            <w:pPr>
              <w:pStyle w:val="Heading2"/>
            </w:pPr>
            <w:r w:rsidRPr="0030467B">
              <w:t>10 Study units at computer</w:t>
            </w:r>
            <w:r>
              <w:t xml:space="preserve"> </w:t>
            </w:r>
            <w:r w:rsidRPr="0030467B">
              <w:t>science</w:t>
            </w:r>
            <w:r>
              <w:t xml:space="preserve"> </w:t>
            </w:r>
            <w:r>
              <w:rPr>
                <w:rStyle w:val="NotBold"/>
              </w:rPr>
              <w:t>Irony G</w:t>
            </w:r>
          </w:p>
          <w:p w14:paraId="43707722" w14:textId="27AC9E78" w:rsidR="0030467B" w:rsidRDefault="0030467B" w:rsidP="0030467B">
            <w:pPr>
              <w:pStyle w:val="Heading3"/>
            </w:pPr>
            <w:r>
              <w:t>Sep 2019 – Jul 2021</w:t>
            </w:r>
          </w:p>
          <w:p w14:paraId="156903CE" w14:textId="77777777" w:rsidR="0030467B" w:rsidRDefault="0030467B" w:rsidP="0030467B">
            <w:r>
              <w:t>5 of these units are for computer science.</w:t>
            </w:r>
          </w:p>
          <w:p w14:paraId="4B1575DE" w14:textId="71878F51" w:rsidR="0030467B" w:rsidRPr="0030467B" w:rsidRDefault="00224ED4" w:rsidP="0030467B">
            <w:r>
              <w:t>The</w:t>
            </w:r>
            <w:r w:rsidR="0030467B">
              <w:t xml:space="preserve"> other 5 are Planning and programming systems. </w:t>
            </w:r>
            <w:r>
              <w:t>My</w:t>
            </w:r>
            <w:r w:rsidR="0030467B">
              <w:t xml:space="preserve"> final project is a second-hand online store for android devices.</w:t>
            </w:r>
          </w:p>
          <w:p w14:paraId="16FD9F59" w14:textId="4D43CCE0" w:rsidR="0030467B" w:rsidRDefault="0030467B" w:rsidP="0030467B">
            <w:pPr>
              <w:pStyle w:val="Heading1"/>
            </w:pPr>
          </w:p>
        </w:tc>
        <w:tc>
          <w:tcPr>
            <w:tcW w:w="27" w:type="dxa"/>
          </w:tcPr>
          <w:p w14:paraId="1AD6C64B" w14:textId="77777777" w:rsidR="0030467B" w:rsidRDefault="0030467B" w:rsidP="0030467B">
            <w:pPr>
              <w:pStyle w:val="Heading1"/>
            </w:pPr>
          </w:p>
        </w:tc>
      </w:tr>
      <w:tr w:rsidR="0030467B" w:rsidRPr="00020BEB" w14:paraId="1D90D7C9" w14:textId="77777777" w:rsidTr="00A845D1">
        <w:trPr>
          <w:trHeight w:val="215"/>
        </w:trPr>
        <w:tc>
          <w:tcPr>
            <w:tcW w:w="2552" w:type="dxa"/>
            <w:vMerge/>
          </w:tcPr>
          <w:p w14:paraId="5D3331E9" w14:textId="77777777" w:rsidR="0030467B" w:rsidRPr="00CA07A7" w:rsidRDefault="0030467B" w:rsidP="0030467B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100EB201" w14:textId="77777777" w:rsidR="0030467B" w:rsidRPr="00020BEB" w:rsidRDefault="0030467B" w:rsidP="0030467B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</w:tcPr>
          <w:p w14:paraId="1ECF9B98" w14:textId="77777777" w:rsidR="0030467B" w:rsidRDefault="0030467B" w:rsidP="0030467B">
            <w:pPr>
              <w:pStyle w:val="Heading1"/>
            </w:pPr>
          </w:p>
        </w:tc>
      </w:tr>
      <w:tr w:rsidR="0030467B" w:rsidRPr="00020BEB" w14:paraId="378E77AB" w14:textId="77777777" w:rsidTr="00A845D1">
        <w:trPr>
          <w:trHeight w:val="80"/>
        </w:trPr>
        <w:tc>
          <w:tcPr>
            <w:tcW w:w="2552" w:type="dxa"/>
            <w:vMerge/>
          </w:tcPr>
          <w:p w14:paraId="58B2EB05" w14:textId="77777777" w:rsidR="0030467B" w:rsidRPr="00CA07A7" w:rsidRDefault="0030467B" w:rsidP="0030467B">
            <w:pPr>
              <w:rPr>
                <w:color w:val="auto"/>
                <w:szCs w:val="20"/>
              </w:rPr>
            </w:pPr>
          </w:p>
        </w:tc>
        <w:tc>
          <w:tcPr>
            <w:tcW w:w="1134" w:type="dxa"/>
            <w:vMerge/>
          </w:tcPr>
          <w:p w14:paraId="62EF1713" w14:textId="77777777" w:rsidR="0030467B" w:rsidRPr="00020BEB" w:rsidRDefault="0030467B" w:rsidP="0030467B">
            <w:pPr>
              <w:spacing w:before="360"/>
              <w:rPr>
                <w:color w:val="auto"/>
              </w:rPr>
            </w:pPr>
          </w:p>
        </w:tc>
        <w:tc>
          <w:tcPr>
            <w:tcW w:w="7114" w:type="dxa"/>
            <w:gridSpan w:val="2"/>
          </w:tcPr>
          <w:p w14:paraId="09552233" w14:textId="1239C4E9" w:rsidR="0030467B" w:rsidRDefault="0030467B" w:rsidP="0030467B">
            <w:pPr>
              <w:pStyle w:val="Heading2"/>
              <w:rPr>
                <w:rStyle w:val="NotBold"/>
              </w:rPr>
            </w:pPr>
            <w:r>
              <w:t xml:space="preserve">Internships </w:t>
            </w:r>
            <w:r>
              <w:rPr>
                <w:rStyle w:val="NotBold"/>
              </w:rPr>
              <w:t>as Fullstack developer</w:t>
            </w:r>
          </w:p>
          <w:p w14:paraId="4D3F58AD" w14:textId="77777777" w:rsidR="0030467B" w:rsidRPr="0030467B" w:rsidRDefault="0030467B" w:rsidP="0030467B"/>
          <w:p w14:paraId="220DC064" w14:textId="21E430B5" w:rsidR="0030467B" w:rsidRPr="00020BEB" w:rsidRDefault="0030467B" w:rsidP="0030467B">
            <w:pPr>
              <w:pStyle w:val="Heading3"/>
              <w:rPr>
                <w:i/>
              </w:rPr>
            </w:pPr>
            <w:r>
              <w:t>Jan 2025 - Feb 2025 at X</w:t>
            </w:r>
          </w:p>
          <w:p w14:paraId="016271D6" w14:textId="1BFF3CA9" w:rsidR="0030467B" w:rsidRPr="00DD6D5F" w:rsidRDefault="0030467B" w:rsidP="0030467B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>Developed a full stack web application using modern technologies such as React, Node.js, and MongoDB</w:t>
            </w:r>
          </w:p>
          <w:p w14:paraId="0524AF11" w14:textId="6B5CCDC7" w:rsidR="0030467B" w:rsidRDefault="0030467B" w:rsidP="0030467B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>learned a lot about {stuff}</w:t>
            </w:r>
          </w:p>
          <w:p w14:paraId="16F35A2E" w14:textId="77777777" w:rsidR="0030467B" w:rsidRDefault="0030467B" w:rsidP="0030467B">
            <w:pPr>
              <w:rPr>
                <w:color w:val="auto"/>
                <w:szCs w:val="20"/>
              </w:rPr>
            </w:pPr>
          </w:p>
          <w:p w14:paraId="4D78017E" w14:textId="7CFCD55F" w:rsidR="0030467B" w:rsidRDefault="0030467B" w:rsidP="0030467B">
            <w:pPr>
              <w:pStyle w:val="Heading3"/>
            </w:pPr>
            <w:r>
              <w:t>Jan 2025 - Feb 2025 at Y</w:t>
            </w:r>
          </w:p>
          <w:p w14:paraId="138B57CE" w14:textId="33900505" w:rsidR="0030467B" w:rsidRPr="00DD6D5F" w:rsidRDefault="0030467B" w:rsidP="0030467B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 xml:space="preserve">Developed a full stack web application using modern technologies such as React, Node.js, and </w:t>
            </w:r>
            <w:r w:rsidR="00FA3300">
              <w:rPr>
                <w:color w:val="auto"/>
                <w:szCs w:val="20"/>
              </w:rPr>
              <w:t>SQL Server</w:t>
            </w:r>
          </w:p>
          <w:p w14:paraId="63B42CDC" w14:textId="77777777" w:rsidR="0030467B" w:rsidRDefault="0030467B" w:rsidP="0030467B">
            <w:pPr>
              <w:rPr>
                <w:color w:val="auto"/>
                <w:szCs w:val="20"/>
              </w:rPr>
            </w:pPr>
            <w:r w:rsidRPr="00DD6D5F">
              <w:rPr>
                <w:color w:val="auto"/>
                <w:szCs w:val="20"/>
              </w:rPr>
              <w:t>learned a lot about {stuff}</w:t>
            </w:r>
          </w:p>
          <w:p w14:paraId="20E1DA95" w14:textId="77777777" w:rsidR="0030467B" w:rsidRPr="0030467B" w:rsidRDefault="0030467B" w:rsidP="0030467B"/>
          <w:p w14:paraId="049A8935" w14:textId="6B32EEC7" w:rsidR="0030467B" w:rsidRPr="00343C48" w:rsidRDefault="0030467B" w:rsidP="0030467B">
            <w:pPr>
              <w:rPr>
                <w:color w:val="auto"/>
                <w:szCs w:val="20"/>
              </w:rPr>
            </w:pPr>
          </w:p>
        </w:tc>
      </w:tr>
    </w:tbl>
    <w:p w14:paraId="6F91A48C" w14:textId="690014B3" w:rsidR="00871DB8" w:rsidRPr="00020BEB" w:rsidRDefault="00A9539A" w:rsidP="00016465">
      <w:pPr>
        <w:rPr>
          <w:rFonts w:hint="cs"/>
          <w:color w:val="auto"/>
          <w:rtl/>
          <w:lang w:bidi="he-IL"/>
        </w:rPr>
      </w:pPr>
      <w:r>
        <w:rPr>
          <w:rFonts w:hint="cs"/>
          <w:noProof/>
          <w:color w:val="auto"/>
          <w:lang w:bidi="he-IL"/>
        </w:rPr>
        <w:lastRenderedPageBreak/>
        <w:drawing>
          <wp:inline distT="0" distB="0" distL="0" distR="0" wp14:anchorId="26AB3018" wp14:editId="1FDE6A07">
            <wp:extent cx="6849110" cy="9126855"/>
            <wp:effectExtent l="0" t="0" r="8890" b="0"/>
            <wp:docPr id="1245196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912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F887F" w14:textId="77777777" w:rsidR="00B52C07" w:rsidRDefault="00B52C07" w:rsidP="00AA35A8">
      <w:pPr>
        <w:spacing w:line="240" w:lineRule="auto"/>
      </w:pPr>
      <w:r>
        <w:separator/>
      </w:r>
    </w:p>
  </w:endnote>
  <w:endnote w:type="continuationSeparator" w:id="0">
    <w:p w14:paraId="015A0ECA" w14:textId="77777777" w:rsidR="00B52C07" w:rsidRDefault="00B52C07" w:rsidP="00AA35A8">
      <w:pPr>
        <w:spacing w:line="240" w:lineRule="auto"/>
      </w:pPr>
      <w:r>
        <w:continuationSeparator/>
      </w:r>
    </w:p>
  </w:endnote>
  <w:endnote w:type="continuationNotice" w:id="1">
    <w:p w14:paraId="5900DB75" w14:textId="77777777" w:rsidR="00B52C07" w:rsidRDefault="00B52C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D777D" w14:textId="77777777" w:rsidR="00B52C07" w:rsidRDefault="00B52C07" w:rsidP="00AA35A8">
      <w:pPr>
        <w:spacing w:line="240" w:lineRule="auto"/>
      </w:pPr>
      <w:r>
        <w:separator/>
      </w:r>
    </w:p>
  </w:footnote>
  <w:footnote w:type="continuationSeparator" w:id="0">
    <w:p w14:paraId="058C3E4D" w14:textId="77777777" w:rsidR="00B52C07" w:rsidRDefault="00B52C07" w:rsidP="00AA35A8">
      <w:pPr>
        <w:spacing w:line="240" w:lineRule="auto"/>
      </w:pPr>
      <w:r>
        <w:continuationSeparator/>
      </w:r>
    </w:p>
  </w:footnote>
  <w:footnote w:type="continuationNotice" w:id="1">
    <w:p w14:paraId="3310A21F" w14:textId="77777777" w:rsidR="00B52C07" w:rsidRDefault="00B52C0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7" type="#_x0000_t75" style="width:13.6pt;height:13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5F"/>
    <w:rsid w:val="0000752A"/>
    <w:rsid w:val="0000794A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B3C7C"/>
    <w:rsid w:val="000B76F1"/>
    <w:rsid w:val="000D134B"/>
    <w:rsid w:val="0010041D"/>
    <w:rsid w:val="001052AA"/>
    <w:rsid w:val="00121919"/>
    <w:rsid w:val="00124ED6"/>
    <w:rsid w:val="00157511"/>
    <w:rsid w:val="00167789"/>
    <w:rsid w:val="001758A1"/>
    <w:rsid w:val="00194704"/>
    <w:rsid w:val="001B160B"/>
    <w:rsid w:val="00203213"/>
    <w:rsid w:val="002236D5"/>
    <w:rsid w:val="00224ED4"/>
    <w:rsid w:val="0023757B"/>
    <w:rsid w:val="00243756"/>
    <w:rsid w:val="00253CBD"/>
    <w:rsid w:val="0027193E"/>
    <w:rsid w:val="002A5EAF"/>
    <w:rsid w:val="002A7891"/>
    <w:rsid w:val="002C4E0C"/>
    <w:rsid w:val="002D178C"/>
    <w:rsid w:val="002E7306"/>
    <w:rsid w:val="0030467B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E11A5"/>
    <w:rsid w:val="00607A35"/>
    <w:rsid w:val="00626B3C"/>
    <w:rsid w:val="006443C0"/>
    <w:rsid w:val="00660FBB"/>
    <w:rsid w:val="0069541B"/>
    <w:rsid w:val="006A1E18"/>
    <w:rsid w:val="006A37C0"/>
    <w:rsid w:val="006C7C99"/>
    <w:rsid w:val="006C7F5A"/>
    <w:rsid w:val="006D4544"/>
    <w:rsid w:val="00701E98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F55E6"/>
    <w:rsid w:val="00831977"/>
    <w:rsid w:val="00836AA3"/>
    <w:rsid w:val="008377D9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F180B"/>
    <w:rsid w:val="008F48B9"/>
    <w:rsid w:val="00900281"/>
    <w:rsid w:val="009049BC"/>
    <w:rsid w:val="00907887"/>
    <w:rsid w:val="00910B68"/>
    <w:rsid w:val="00911D35"/>
    <w:rsid w:val="00913025"/>
    <w:rsid w:val="009230A7"/>
    <w:rsid w:val="00933EF6"/>
    <w:rsid w:val="009529EB"/>
    <w:rsid w:val="009805B1"/>
    <w:rsid w:val="009B4B3C"/>
    <w:rsid w:val="009B55A3"/>
    <w:rsid w:val="009D646A"/>
    <w:rsid w:val="00A365DA"/>
    <w:rsid w:val="00A607FE"/>
    <w:rsid w:val="00A633B0"/>
    <w:rsid w:val="00A662EE"/>
    <w:rsid w:val="00A7468C"/>
    <w:rsid w:val="00A82BE7"/>
    <w:rsid w:val="00A845D1"/>
    <w:rsid w:val="00A90A97"/>
    <w:rsid w:val="00A9539A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42685"/>
    <w:rsid w:val="00B51639"/>
    <w:rsid w:val="00B52C07"/>
    <w:rsid w:val="00B65B45"/>
    <w:rsid w:val="00B75292"/>
    <w:rsid w:val="00B8453F"/>
    <w:rsid w:val="00B85473"/>
    <w:rsid w:val="00B86C53"/>
    <w:rsid w:val="00BA39AC"/>
    <w:rsid w:val="00BD2BE1"/>
    <w:rsid w:val="00BE3FED"/>
    <w:rsid w:val="00BE5968"/>
    <w:rsid w:val="00BF3DBB"/>
    <w:rsid w:val="00C0565B"/>
    <w:rsid w:val="00C0752F"/>
    <w:rsid w:val="00C163A1"/>
    <w:rsid w:val="00C33D8C"/>
    <w:rsid w:val="00C62E97"/>
    <w:rsid w:val="00C822BF"/>
    <w:rsid w:val="00C864FF"/>
    <w:rsid w:val="00C90004"/>
    <w:rsid w:val="00CA07A7"/>
    <w:rsid w:val="00CA61BE"/>
    <w:rsid w:val="00CB3E40"/>
    <w:rsid w:val="00CF22B3"/>
    <w:rsid w:val="00CF2BE7"/>
    <w:rsid w:val="00D00CD9"/>
    <w:rsid w:val="00D15AAE"/>
    <w:rsid w:val="00D22971"/>
    <w:rsid w:val="00D3419C"/>
    <w:rsid w:val="00D60B19"/>
    <w:rsid w:val="00D63BAE"/>
    <w:rsid w:val="00D86385"/>
    <w:rsid w:val="00D95726"/>
    <w:rsid w:val="00DA4B7F"/>
    <w:rsid w:val="00DB472D"/>
    <w:rsid w:val="00DC1316"/>
    <w:rsid w:val="00DC4FED"/>
    <w:rsid w:val="00DD5B14"/>
    <w:rsid w:val="00DD6D5F"/>
    <w:rsid w:val="00DE5F88"/>
    <w:rsid w:val="00DF0110"/>
    <w:rsid w:val="00DF2298"/>
    <w:rsid w:val="00DF56E6"/>
    <w:rsid w:val="00E067BA"/>
    <w:rsid w:val="00E077DE"/>
    <w:rsid w:val="00E147DE"/>
    <w:rsid w:val="00E360EA"/>
    <w:rsid w:val="00E53C10"/>
    <w:rsid w:val="00E77096"/>
    <w:rsid w:val="00E80D10"/>
    <w:rsid w:val="00EB74E8"/>
    <w:rsid w:val="00EC0F79"/>
    <w:rsid w:val="00EF0E02"/>
    <w:rsid w:val="00EF22EF"/>
    <w:rsid w:val="00F02E99"/>
    <w:rsid w:val="00F30552"/>
    <w:rsid w:val="00F35A69"/>
    <w:rsid w:val="00F419C0"/>
    <w:rsid w:val="00F42137"/>
    <w:rsid w:val="00F46BDB"/>
    <w:rsid w:val="00F46F61"/>
    <w:rsid w:val="00F55A4B"/>
    <w:rsid w:val="00F9227D"/>
    <w:rsid w:val="00F969C2"/>
    <w:rsid w:val="00FA1C9A"/>
    <w:rsid w:val="00FA3300"/>
    <w:rsid w:val="00FB67DE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09435059"/>
  <w15:chartTrackingRefBased/>
  <w15:docId w15:val="{CA74C86D-7EDA-457E-982C-1C757493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FF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le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3C87EC013E4C4D8586C23283152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7FB17-51E2-468B-A631-4FF120FD3747}"/>
      </w:docPartPr>
      <w:docPartBody>
        <w:p w:rsidR="00C76316" w:rsidRDefault="00C76316">
          <w:pPr>
            <w:pStyle w:val="A63C87EC013E4C4D8586C232831529FF"/>
          </w:pPr>
          <w:r w:rsidRPr="00771A46">
            <w:t>CONTACT</w:t>
          </w:r>
        </w:p>
      </w:docPartBody>
    </w:docPart>
    <w:docPart>
      <w:docPartPr>
        <w:name w:val="9262CC176545427792B9E7A6D4AC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14C1C-C5E2-4592-9AF9-013E8AE6A12D}"/>
      </w:docPartPr>
      <w:docPartBody>
        <w:p w:rsidR="00C76316" w:rsidRDefault="00C76316">
          <w:pPr>
            <w:pStyle w:val="9262CC176545427792B9E7A6D4AC838F"/>
          </w:pPr>
          <w:r w:rsidRPr="00CF2BE7">
            <w:t>Experience</w:t>
          </w:r>
        </w:p>
      </w:docPartBody>
    </w:docPart>
    <w:docPart>
      <w:docPartPr>
        <w:name w:val="35850AB7027E43179B8A3B336B5B1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F9472-C197-4ECB-8CCE-0AC9942FAB02}"/>
      </w:docPartPr>
      <w:docPartBody>
        <w:p w:rsidR="00C76316" w:rsidRDefault="002545DC" w:rsidP="002545DC">
          <w:pPr>
            <w:pStyle w:val="35850AB7027E43179B8A3B336B5B1FFB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DC"/>
    <w:rsid w:val="002545DC"/>
    <w:rsid w:val="002F5326"/>
    <w:rsid w:val="00701E98"/>
    <w:rsid w:val="00A662EE"/>
    <w:rsid w:val="00A7468C"/>
    <w:rsid w:val="00C76316"/>
    <w:rsid w:val="00D729FC"/>
    <w:rsid w:val="00F5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3C87EC013E4C4D8586C232831529FF">
    <w:name w:val="A63C87EC013E4C4D8586C232831529FF"/>
  </w:style>
  <w:style w:type="paragraph" w:customStyle="1" w:styleId="9262CC176545427792B9E7A6D4AC838F">
    <w:name w:val="9262CC176545427792B9E7A6D4AC838F"/>
  </w:style>
  <w:style w:type="paragraph" w:customStyle="1" w:styleId="35850AB7027E43179B8A3B336B5B1FFB">
    <w:name w:val="35850AB7027E43179B8A3B336B5B1FFB"/>
    <w:rsid w:val="00254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resume.dotx</Template>
  <TotalTime>718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shalev benmoshe</dc:creator>
  <cp:keywords/>
  <dc:description/>
  <cp:lastModifiedBy>shalev benmoshe</cp:lastModifiedBy>
  <cp:revision>23</cp:revision>
  <dcterms:created xsi:type="dcterms:W3CDTF">2024-09-20T23:01:00Z</dcterms:created>
  <dcterms:modified xsi:type="dcterms:W3CDTF">2024-11-03T10:18:00Z</dcterms:modified>
</cp:coreProperties>
</file>